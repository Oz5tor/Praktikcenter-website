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CF4" w:rsidRDefault="006151F6" w:rsidP="00345F99">
      <w:pPr>
        <w:pStyle w:val="Standard"/>
        <w:spacing w:line="360" w:lineRule="auto"/>
        <w:rPr>
          <w:rFonts w:hint="eastAsia"/>
        </w:rPr>
      </w:pPr>
      <w:r>
        <w:t xml:space="preserve"> </w:t>
      </w:r>
    </w:p>
    <w:p w:rsidR="00945CF4" w:rsidRDefault="006151F6" w:rsidP="00345F99">
      <w:pPr>
        <w:pStyle w:val="Standard"/>
        <w:spacing w:line="360" w:lineRule="auto"/>
        <w:rPr>
          <w:rFonts w:hint="eastAsia"/>
        </w:rPr>
      </w:pPr>
      <w:r>
        <w:t>Tidspunkt: Tirsdag den 26/5-2015 kl. 10:00</w:t>
      </w:r>
    </w:p>
    <w:p w:rsidR="00945CF4" w:rsidRDefault="006151F6" w:rsidP="00345F99">
      <w:pPr>
        <w:pStyle w:val="Standard"/>
        <w:spacing w:line="360" w:lineRule="auto"/>
        <w:rPr>
          <w:rFonts w:hint="eastAsia"/>
        </w:rPr>
      </w:pPr>
      <w:r>
        <w:t>Sted: Mødelokale A1</w:t>
      </w:r>
    </w:p>
    <w:p w:rsidR="00945CF4" w:rsidRDefault="006151F6" w:rsidP="00345F99">
      <w:pPr>
        <w:pStyle w:val="Standard"/>
        <w:spacing w:line="360" w:lineRule="auto"/>
        <w:rPr>
          <w:rFonts w:hint="eastAsia"/>
        </w:rPr>
      </w:pPr>
      <w:r>
        <w:t>Inviteret: Kim, Jimmi, Alexander, Tor, og Emil</w:t>
      </w:r>
    </w:p>
    <w:p w:rsidR="00945CF4" w:rsidRDefault="006151F6" w:rsidP="00345F99">
      <w:pPr>
        <w:pStyle w:val="Standard"/>
        <w:spacing w:line="360" w:lineRule="auto"/>
        <w:rPr>
          <w:rFonts w:hint="eastAsia"/>
        </w:rPr>
      </w:pPr>
      <w:r>
        <w:t>Tilstede: Kim, Jimmi, Alexander, Tor, og Emil</w:t>
      </w:r>
    </w:p>
    <w:p w:rsidR="00945CF4" w:rsidRDefault="00945CF4" w:rsidP="00345F99">
      <w:pPr>
        <w:pStyle w:val="Standard"/>
        <w:spacing w:line="360" w:lineRule="auto"/>
        <w:rPr>
          <w:rFonts w:hint="eastAsia"/>
        </w:rPr>
      </w:pPr>
    </w:p>
    <w:p w:rsidR="00945CF4" w:rsidRDefault="006151F6" w:rsidP="00345F99">
      <w:pPr>
        <w:pStyle w:val="Heading1"/>
        <w:spacing w:line="360" w:lineRule="auto"/>
        <w:rPr>
          <w:rFonts w:hint="eastAsia"/>
        </w:rPr>
      </w:pPr>
      <w:r>
        <w:t>Dagsorden:</w:t>
      </w:r>
    </w:p>
    <w:p w:rsidR="00945CF4" w:rsidRDefault="006151F6" w:rsidP="00345F99">
      <w:pPr>
        <w:pStyle w:val="Standard"/>
        <w:numPr>
          <w:ilvl w:val="0"/>
          <w:numId w:val="1"/>
        </w:numPr>
        <w:spacing w:line="360" w:lineRule="auto"/>
        <w:rPr>
          <w:rFonts w:hint="eastAsia"/>
        </w:rPr>
      </w:pPr>
      <w:r>
        <w:t>Kravspecifikation for milestone 1 og milestone 2</w:t>
      </w:r>
    </w:p>
    <w:p w:rsidR="00945CF4" w:rsidRDefault="006151F6" w:rsidP="00345F99">
      <w:pPr>
        <w:pStyle w:val="Standard"/>
        <w:numPr>
          <w:ilvl w:val="0"/>
          <w:numId w:val="1"/>
        </w:numPr>
        <w:spacing w:line="360" w:lineRule="auto"/>
        <w:rPr>
          <w:rFonts w:hint="eastAsia"/>
        </w:rPr>
      </w:pPr>
      <w:r>
        <w:t>Fremvisning af websted, hvad vi har nået til nu</w:t>
      </w:r>
    </w:p>
    <w:p w:rsidR="00945CF4" w:rsidRDefault="00945CF4" w:rsidP="00345F99">
      <w:pPr>
        <w:pStyle w:val="Standard"/>
        <w:spacing w:line="360" w:lineRule="auto"/>
        <w:rPr>
          <w:rFonts w:hint="eastAsia"/>
        </w:rPr>
      </w:pPr>
    </w:p>
    <w:p w:rsidR="00945CF4" w:rsidRDefault="006151F6" w:rsidP="00345F99">
      <w:pPr>
        <w:pStyle w:val="Heading1"/>
        <w:spacing w:line="360" w:lineRule="auto"/>
        <w:rPr>
          <w:rFonts w:hint="eastAsia"/>
        </w:rPr>
      </w:pPr>
      <w:r>
        <w:t>Referat:</w:t>
      </w:r>
    </w:p>
    <w:p w:rsidR="00945CF4" w:rsidRDefault="006151F6" w:rsidP="00345F99">
      <w:pPr>
        <w:pStyle w:val="Heading2"/>
        <w:spacing w:line="360" w:lineRule="auto"/>
        <w:rPr>
          <w:rFonts w:hint="eastAsia"/>
        </w:rPr>
      </w:pPr>
      <w:r>
        <w:t>Kravspecifikation:</w:t>
      </w:r>
    </w:p>
    <w:p w:rsidR="00945CF4" w:rsidRDefault="006151F6" w:rsidP="00345F99">
      <w:pPr>
        <w:pStyle w:val="Heading3"/>
        <w:spacing w:line="360" w:lineRule="auto"/>
        <w:rPr>
          <w:rFonts w:hint="eastAsia"/>
        </w:rPr>
      </w:pPr>
      <w:r>
        <w:t>Problem:</w:t>
      </w:r>
    </w:p>
    <w:p w:rsidR="00945CF4" w:rsidRDefault="006151F6" w:rsidP="00345F99">
      <w:pPr>
        <w:pStyle w:val="Textbody"/>
        <w:spacing w:line="360" w:lineRule="auto"/>
        <w:rPr>
          <w:rFonts w:hint="eastAsia"/>
        </w:rPr>
      </w:pPr>
      <w:r>
        <w:t>IT-systemet er til for at hjælpe inst. Med at holde styr på de igangværende projekter, samt at kunne holde øje med hvad d</w:t>
      </w:r>
      <w:r>
        <w:t>e enkelte elever laver og hvor de befinder sig henne.</w:t>
      </w:r>
    </w:p>
    <w:p w:rsidR="00945CF4" w:rsidRDefault="006151F6" w:rsidP="00345F99">
      <w:pPr>
        <w:pStyle w:val="Heading3"/>
        <w:spacing w:line="360" w:lineRule="auto"/>
        <w:rPr>
          <w:rFonts w:hint="eastAsia"/>
        </w:rPr>
      </w:pPr>
      <w:r>
        <w:t>Opgaver &amp; Projekter</w:t>
      </w:r>
    </w:p>
    <w:p w:rsidR="00945CF4" w:rsidRPr="00345F99" w:rsidRDefault="006151F6" w:rsidP="00345F99">
      <w:pPr>
        <w:pStyle w:val="Textbody"/>
        <w:spacing w:line="360" w:lineRule="auto"/>
        <w:rPr>
          <w:rFonts w:hint="eastAsia"/>
        </w:rPr>
      </w:pPr>
      <w:r>
        <w:t xml:space="preserve">Under mødet var der en del snak om vores forskellige definitioner af nøgle begreber som anvendes i </w:t>
      </w:r>
      <w:r w:rsidRPr="00345F99">
        <w:t>dette projekt, disse skulle nu være afklaret og vi er blevet enige om følende:</w:t>
      </w:r>
    </w:p>
    <w:p w:rsidR="00945CF4" w:rsidRPr="00345F99" w:rsidRDefault="006151F6" w:rsidP="00345F99">
      <w:pPr>
        <w:spacing w:line="360" w:lineRule="auto"/>
        <w:rPr>
          <w:rFonts w:hint="eastAsia"/>
        </w:rPr>
      </w:pPr>
      <w:r w:rsidRPr="00345F99">
        <w:t>Proj</w:t>
      </w:r>
      <w:r w:rsidRPr="00345F99">
        <w:t xml:space="preserve">ekterne </w:t>
      </w:r>
      <w:r w:rsidR="00D00A3B" w:rsidRPr="00345F99">
        <w:t>oprettes</w:t>
      </w:r>
      <w:r w:rsidRPr="00345F99">
        <w:t xml:space="preserve"> via at en instruktør</w:t>
      </w:r>
      <w:r w:rsidR="00345F99" w:rsidRPr="00345F99">
        <w:t>,  laver en projek</w:t>
      </w:r>
      <w:r w:rsidRPr="00345F99">
        <w:t xml:space="preserve">t skabelon, der inderholder følgene: </w:t>
      </w:r>
      <w:r w:rsidR="00345F99" w:rsidRPr="00345F99">
        <w:t xml:space="preserve">projekt </w:t>
      </w:r>
      <w:r w:rsidRPr="00345F99">
        <w:t>nav</w:t>
      </w:r>
      <w:r w:rsidR="00345F99" w:rsidRPr="00345F99">
        <w:t>n</w:t>
      </w:r>
      <w:r w:rsidRPr="00345F99">
        <w:t>, beskrivels</w:t>
      </w:r>
      <w:r w:rsidR="00345F99" w:rsidRPr="00345F99">
        <w:t>e</w:t>
      </w:r>
      <w:r w:rsidRPr="00345F99">
        <w:t xml:space="preserve">, samt </w:t>
      </w:r>
      <w:r w:rsidRPr="00345F99">
        <w:t>en proje</w:t>
      </w:r>
      <w:r w:rsidR="00345F99" w:rsidRPr="00345F99">
        <w:t>k</w:t>
      </w:r>
      <w:r w:rsidRPr="00345F99">
        <w:t>tbeskrivelse/kravspecifikation (til specifikke proje</w:t>
      </w:r>
      <w:r w:rsidR="00345F99" w:rsidRPr="00345F99">
        <w:t>kter</w:t>
      </w:r>
      <w:r w:rsidRPr="00345F99">
        <w:t xml:space="preserve"> som svendeprøver vil denne fil være meget detaljer</w:t>
      </w:r>
      <w:r w:rsidR="00345F99" w:rsidRPr="00345F99">
        <w:t>e</w:t>
      </w:r>
      <w:r w:rsidRPr="00345F99">
        <w:t>t beskevet, med nogle m</w:t>
      </w:r>
      <w:r w:rsidRPr="00345F99">
        <w:t>indre delmål til at hjælpe eleverne). Skabelonerne kan opdeles i</w:t>
      </w:r>
      <w:r w:rsidR="00345F99" w:rsidRPr="00345F99">
        <w:t xml:space="preserve"> kategorier, på den måde kan projekterne blive opdelt i kattegorier som fx</w:t>
      </w:r>
      <w:r w:rsidRPr="00345F99">
        <w:t xml:space="preserve"> praktikmål 1,</w:t>
      </w:r>
      <w:r w:rsidR="00345F99" w:rsidRPr="00345F99">
        <w:t>2,3,4... eller svendeprøver.</w:t>
      </w:r>
    </w:p>
    <w:p w:rsidR="00945CF4" w:rsidRPr="00345F99" w:rsidRDefault="006151F6" w:rsidP="00345F99">
      <w:pPr>
        <w:spacing w:line="360" w:lineRule="auto"/>
        <w:rPr>
          <w:rFonts w:hint="eastAsia"/>
        </w:rPr>
      </w:pPr>
      <w:r w:rsidRPr="00345F99">
        <w:t xml:space="preserve">Det er instruktørenes opgave </w:t>
      </w:r>
      <w:r w:rsidR="008214D5">
        <w:t xml:space="preserve">at </w:t>
      </w:r>
      <w:r w:rsidRPr="00345F99">
        <w:t>aktive</w:t>
      </w:r>
      <w:r w:rsidR="00345F99" w:rsidRPr="00345F99">
        <w:t>re projekter, samt</w:t>
      </w:r>
      <w:r w:rsidR="008214D5">
        <w:t xml:space="preserve"> tilføje elever til de</w:t>
      </w:r>
      <w:r w:rsidRPr="00345F99">
        <w:t xml:space="preserve"> aktive proj</w:t>
      </w:r>
      <w:r w:rsidRPr="00345F99">
        <w:t>ekt</w:t>
      </w:r>
      <w:r w:rsidR="008214D5">
        <w:t>er</w:t>
      </w:r>
      <w:r w:rsidRPr="00345F99">
        <w:t>.</w:t>
      </w:r>
    </w:p>
    <w:p w:rsidR="00345F99" w:rsidRPr="00345F99" w:rsidRDefault="006151F6" w:rsidP="00345F99">
      <w:pPr>
        <w:spacing w:line="360" w:lineRule="auto"/>
      </w:pPr>
      <w:r w:rsidRPr="00345F99">
        <w:t xml:space="preserve">Projekt skabelonerne vil være tilgængeligt for elever der er logget ind, </w:t>
      </w:r>
      <w:r w:rsidR="00345F99" w:rsidRPr="00345F99">
        <w:t xml:space="preserve">på den måde kan </w:t>
      </w:r>
      <w:r w:rsidRPr="00345F99">
        <w:t xml:space="preserve">eleven </w:t>
      </w:r>
      <w:r w:rsidR="00345F99" w:rsidRPr="00345F99">
        <w:t>danne sig et indtryk af hvilke projekter der er tilgænelige. Når eleven finder et projekt, som eleven gerne vil være en del af, kontakter eleven instruktøren.</w:t>
      </w:r>
    </w:p>
    <w:p w:rsidR="00945CF4" w:rsidRDefault="008214D5" w:rsidP="00345F99">
      <w:pPr>
        <w:pStyle w:val="Textbody"/>
        <w:spacing w:line="360" w:lineRule="auto"/>
        <w:rPr>
          <w:rFonts w:hint="eastAsia"/>
        </w:rPr>
      </w:pPr>
      <w:r>
        <w:t>Vi besluttede</w:t>
      </w:r>
      <w:r w:rsidR="006151F6" w:rsidRPr="00345F99">
        <w:t xml:space="preserve"> på mødet at det ville være sådan systemet skal fungere. DVS. alle de opgaver som på nuværende tidspunkt bliver brugt til at opfylde de målpinde hver elev, bliver ifølge af </w:t>
      </w:r>
      <w:r w:rsidR="006151F6" w:rsidRPr="00345F99">
        <w:t xml:space="preserve">dette system betragtet som projekter. De filer som som udgør opgaveformuleringen til målpinde opgaverne, vil i </w:t>
      </w:r>
      <w:r w:rsidR="006151F6" w:rsidRPr="00345F99">
        <w:lastRenderedPageBreak/>
        <w:t>dette system blive betragtet som kravspecifikation.</w:t>
      </w:r>
      <w:r w:rsidR="006151F6">
        <w:t xml:space="preserve">  </w:t>
      </w:r>
    </w:p>
    <w:p w:rsidR="00945CF4" w:rsidRDefault="006151F6" w:rsidP="00345F99">
      <w:pPr>
        <w:pStyle w:val="Textbody"/>
        <w:spacing w:line="360" w:lineRule="auto"/>
        <w:rPr>
          <w:rFonts w:hint="eastAsia"/>
        </w:rPr>
      </w:pPr>
      <w:r>
        <w:t>Opgaver er unikke og hver opgave høre til et projekt. Desuden er op til eleven at formulere</w:t>
      </w:r>
      <w:r>
        <w:t xml:space="preserve"> opgaverne ud fra kravspecifikationen og dermed opdele projektet til mindre dele.</w:t>
      </w:r>
    </w:p>
    <w:p w:rsidR="00945CF4" w:rsidRDefault="006151F6" w:rsidP="00345F99">
      <w:pPr>
        <w:pStyle w:val="Textbody"/>
        <w:spacing w:line="360" w:lineRule="auto"/>
        <w:rPr>
          <w:rFonts w:hint="eastAsia"/>
        </w:rPr>
      </w:pPr>
      <w:r>
        <w:t>Vi blev dog ikke færdige med at beslutte hvad kravspecifikation for projektet skulle indeholde. Dette må gøres på et andet møde.</w:t>
      </w:r>
    </w:p>
    <w:p w:rsidR="00945CF4" w:rsidRDefault="006151F6" w:rsidP="00345F99">
      <w:pPr>
        <w:pStyle w:val="Heading3"/>
        <w:spacing w:line="360" w:lineRule="auto"/>
        <w:rPr>
          <w:rFonts w:hint="eastAsia"/>
        </w:rPr>
      </w:pPr>
      <w:r>
        <w:t>Database</w:t>
      </w:r>
    </w:p>
    <w:p w:rsidR="00945CF4" w:rsidRDefault="006151F6" w:rsidP="00345F99">
      <w:pPr>
        <w:pStyle w:val="Textbody"/>
        <w:spacing w:line="360" w:lineRule="auto"/>
        <w:rPr>
          <w:rFonts w:hint="eastAsia"/>
        </w:rPr>
      </w:pPr>
      <w:r>
        <w:t>Vi aftalte at der ville komme et dia</w:t>
      </w:r>
      <w:r>
        <w:t xml:space="preserve">gram over databasen i dette referat,  det kommer </w:t>
      </w:r>
      <w:r w:rsidR="00B838C4">
        <w:t>som vedhæftet fil i mailen.</w:t>
      </w:r>
    </w:p>
    <w:p w:rsidR="00945CF4" w:rsidRDefault="006151F6" w:rsidP="00345F99">
      <w:pPr>
        <w:pStyle w:val="Heading2"/>
        <w:spacing w:line="360" w:lineRule="auto"/>
        <w:rPr>
          <w:rFonts w:hint="eastAsia"/>
        </w:rPr>
      </w:pPr>
      <w:r>
        <w:t>Gennemgang af website</w:t>
      </w:r>
    </w:p>
    <w:p w:rsidR="00945CF4" w:rsidRDefault="006151F6" w:rsidP="00345F99">
      <w:pPr>
        <w:pStyle w:val="Textbody"/>
        <w:spacing w:line="360" w:lineRule="auto"/>
        <w:rPr>
          <w:rFonts w:hint="eastAsia"/>
        </w:rPr>
      </w:pPr>
      <w:r>
        <w:t>Gennemgangen af websitet nåede vi desværre ikke under dette møde.</w:t>
      </w:r>
    </w:p>
    <w:p w:rsidR="008214D5" w:rsidRDefault="006151F6" w:rsidP="00345F99">
      <w:pPr>
        <w:pStyle w:val="Textbody"/>
        <w:spacing w:line="360" w:lineRule="auto"/>
        <w:rPr>
          <w:rFonts w:hint="eastAsia"/>
        </w:rPr>
      </w:pPr>
      <w:r>
        <w:t>Referatet er skrevet af Emil Schytte Bækgaard</w:t>
      </w:r>
      <w:r w:rsidR="008214D5">
        <w:br/>
        <w:t>Rettet af Tor Soya og Alexander Müllertz</w:t>
      </w:r>
      <w:bookmarkStart w:id="0" w:name="_GoBack"/>
      <w:bookmarkEnd w:id="0"/>
    </w:p>
    <w:sectPr w:rsidR="008214D5">
      <w:headerReference w:type="default" r:id="rId7"/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1F6" w:rsidRDefault="006151F6">
      <w:pPr>
        <w:rPr>
          <w:rFonts w:hint="eastAsia"/>
        </w:rPr>
      </w:pPr>
      <w:r>
        <w:separator/>
      </w:r>
    </w:p>
  </w:endnote>
  <w:endnote w:type="continuationSeparator" w:id="0">
    <w:p w:rsidR="006151F6" w:rsidRDefault="006151F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1F6" w:rsidRDefault="006151F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6151F6" w:rsidRDefault="006151F6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1C7" w:rsidRDefault="006151F6">
    <w:pPr>
      <w:pStyle w:val="Header"/>
      <w:jc w:val="right"/>
      <w:rPr>
        <w:rFonts w:hint="eastAsia"/>
      </w:rPr>
    </w:pPr>
    <w:r>
      <w:t>26-05-15</w:t>
    </w:r>
  </w:p>
  <w:p w:rsidR="007111C7" w:rsidRDefault="006151F6">
    <w:pPr>
      <w:pStyle w:val="Header"/>
      <w:rPr>
        <w:rFonts w:hint="eastAsia"/>
      </w:rPr>
    </w:pPr>
    <w:r>
      <w:t>Referat af møde ang. Kravspecifikation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6A0031"/>
    <w:multiLevelType w:val="multilevel"/>
    <w:tmpl w:val="13749B8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945CF4"/>
    <w:rsid w:val="000C0663"/>
    <w:rsid w:val="00345F99"/>
    <w:rsid w:val="005E4757"/>
    <w:rsid w:val="006151F6"/>
    <w:rsid w:val="008214D5"/>
    <w:rsid w:val="00945CF4"/>
    <w:rsid w:val="00B838C4"/>
    <w:rsid w:val="00D0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15C1FE-9F54-4873-8B8E-91B4F3C8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3"/>
        <w:sz w:val="24"/>
        <w:szCs w:val="24"/>
        <w:lang w:val="da-DK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342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pc-tec.dk</Company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 Ro Mechta Soya</dc:creator>
  <cp:lastModifiedBy>Emil Schytte</cp:lastModifiedBy>
  <cp:revision>3</cp:revision>
  <cp:lastPrinted>2015-05-26T12:41:00Z</cp:lastPrinted>
  <dcterms:created xsi:type="dcterms:W3CDTF">2015-05-26T12:45:00Z</dcterms:created>
  <dcterms:modified xsi:type="dcterms:W3CDTF">2015-05-26T12:49:00Z</dcterms:modified>
</cp:coreProperties>
</file>